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78" w:rsidRDefault="00A71F78" w:rsidP="001441B9">
      <w:pPr>
        <w:pStyle w:val="Title"/>
        <w:rPr>
          <w:lang w:val="en-US" w:bidi="th-TH"/>
        </w:rPr>
      </w:pPr>
      <w:r>
        <w:rPr>
          <w:lang w:val="en-US" w:bidi="th-TH"/>
        </w:rPr>
        <w:t>Farm Manager Validation Scenario</w:t>
      </w:r>
    </w:p>
    <w:p w:rsidR="00A71F78" w:rsidRDefault="00A71F78" w:rsidP="001441B9">
      <w:pPr>
        <w:pStyle w:val="Heading1"/>
        <w:rPr>
          <w:lang w:val="en-US" w:bidi="th-TH"/>
        </w:rPr>
      </w:pPr>
      <w:r>
        <w:rPr>
          <w:lang w:val="en-US" w:bidi="th-TH"/>
        </w:rPr>
        <w:t>Start up</w:t>
      </w:r>
    </w:p>
    <w:p w:rsidR="00A71F78" w:rsidRDefault="00A71F78" w:rsidP="001441B9">
      <w:pPr>
        <w:rPr>
          <w:lang w:val="en-US" w:bidi="th-TH"/>
        </w:rPr>
      </w:pPr>
      <w:r>
        <w:rPr>
          <w:lang w:val="en-US" w:bidi="th-TH"/>
        </w:rPr>
        <w:t xml:space="preserve">John is a 55-year-old sheep and beef farmer who has just signed up for the </w:t>
      </w:r>
      <w:r w:rsidRPr="004C3DC3">
        <w:rPr>
          <w:b/>
          <w:bCs/>
          <w:i/>
          <w:iCs/>
          <w:color w:val="1F497D"/>
          <w:lang w:val="en-US" w:bidi="th-TH"/>
        </w:rPr>
        <w:t>FarmView</w:t>
      </w:r>
      <w:r>
        <w:rPr>
          <w:lang w:val="en-US" w:bidi="th-TH"/>
        </w:rPr>
        <w:t xml:space="preserve"> online farm management package. He has opted for the DIY version where the farmer builds the map himself rather than have a </w:t>
      </w:r>
      <w:r w:rsidRPr="004C3DC3">
        <w:rPr>
          <w:b/>
          <w:bCs/>
          <w:i/>
          <w:iCs/>
          <w:color w:val="1F497D"/>
          <w:lang w:val="en-US" w:bidi="th-TH"/>
        </w:rPr>
        <w:t>FarmView</w:t>
      </w:r>
      <w:r>
        <w:rPr>
          <w:lang w:val="en-US" w:bidi="th-TH"/>
        </w:rPr>
        <w:t xml:space="preserve"> consultant set the system up for him.</w:t>
      </w:r>
    </w:p>
    <w:p w:rsidR="00A71F78" w:rsidRDefault="00A71F78" w:rsidP="001441B9">
      <w:pPr>
        <w:rPr>
          <w:lang w:val="en-US" w:bidi="th-TH"/>
        </w:rPr>
      </w:pPr>
      <w:r>
        <w:rPr>
          <w:lang w:val="en-US" w:bidi="th-TH"/>
        </w:rPr>
        <w:t>Johh is using a laptop running Windows 7.  He also has a PC linked to  42” wall-mounted touchscreen.</w:t>
      </w:r>
    </w:p>
    <w:p w:rsidR="00A71F78" w:rsidRDefault="00A71F78" w:rsidP="001441B9">
      <w:pPr>
        <w:rPr>
          <w:lang w:val="en-US" w:bidi="th-TH"/>
        </w:rPr>
      </w:pPr>
      <w:r>
        <w:rPr>
          <w:lang w:val="en-US" w:bidi="th-TH"/>
        </w:rPr>
        <w:t xml:space="preserve">Johns starts up his laptop and then clicks on the “Start FarmView” option. The </w:t>
      </w:r>
      <w:r w:rsidRPr="004C3DC3">
        <w:rPr>
          <w:b/>
          <w:bCs/>
          <w:i/>
          <w:iCs/>
          <w:color w:val="1F497D"/>
          <w:lang w:val="en-US" w:bidi="th-TH"/>
        </w:rPr>
        <w:t>FarmView</w:t>
      </w:r>
      <w:r>
        <w:rPr>
          <w:b/>
          <w:bCs/>
          <w:i/>
          <w:iCs/>
          <w:color w:val="1F497D"/>
          <w:lang w:val="en-US" w:bidi="th-TH"/>
        </w:rPr>
        <w:t xml:space="preserve"> </w:t>
      </w:r>
      <w:r>
        <w:rPr>
          <w:color w:val="1F497D"/>
          <w:lang w:val="en-US" w:bidi="th-TH"/>
        </w:rPr>
        <w:t xml:space="preserve"> </w:t>
      </w:r>
      <w:r w:rsidRPr="004C3DC3">
        <w:rPr>
          <w:lang w:val="en-US" w:bidi="th-TH"/>
        </w:rPr>
        <w:t>home screen appears</w:t>
      </w:r>
      <w:r>
        <w:rPr>
          <w:lang w:val="en-US" w:bidi="th-TH"/>
        </w:rPr>
        <w:t xml:space="preserve"> prompting John to enter his farm pin number. If this is the first time John has used  </w:t>
      </w:r>
      <w:r w:rsidRPr="004C3DC3">
        <w:rPr>
          <w:b/>
          <w:bCs/>
          <w:i/>
          <w:iCs/>
          <w:color w:val="1F497D"/>
          <w:lang w:val="en-US" w:bidi="th-TH"/>
        </w:rPr>
        <w:t>FarmView</w:t>
      </w:r>
      <w:r>
        <w:rPr>
          <w:lang w:val="en-US" w:bidi="th-TH"/>
        </w:rPr>
        <w:t xml:space="preserve"> he will be asked to confirm his pin</w:t>
      </w:r>
    </w:p>
    <w:p w:rsidR="00A71F78" w:rsidRDefault="00A71F78" w:rsidP="001441B9">
      <w:pPr>
        <w:rPr>
          <w:lang w:val="en-US" w:bidi="th-TH"/>
        </w:rPr>
      </w:pPr>
      <w:r>
        <w:rPr>
          <w:lang w:val="en-US" w:bidi="th-TH"/>
        </w:rPr>
        <w:t>John enters his pin number and he is presented with three options:</w:t>
      </w:r>
    </w:p>
    <w:p w:rsidR="00A71F78" w:rsidRDefault="00A71F78" w:rsidP="004C3DC3">
      <w:pPr>
        <w:pStyle w:val="ListParagraph"/>
        <w:numPr>
          <w:ilvl w:val="0"/>
          <w:numId w:val="1"/>
        </w:numPr>
        <w:rPr>
          <w:lang w:val="en-US" w:bidi="th-TH"/>
        </w:rPr>
      </w:pPr>
      <w:r>
        <w:rPr>
          <w:lang w:val="en-US" w:bidi="th-TH"/>
        </w:rPr>
        <w:t>Manage map</w:t>
      </w:r>
    </w:p>
    <w:p w:rsidR="00A71F78" w:rsidRDefault="00A71F78" w:rsidP="004C3DC3">
      <w:pPr>
        <w:pStyle w:val="ListParagraph"/>
        <w:numPr>
          <w:ilvl w:val="0"/>
          <w:numId w:val="1"/>
        </w:numPr>
        <w:rPr>
          <w:lang w:val="en-US" w:bidi="th-TH"/>
        </w:rPr>
      </w:pPr>
      <w:r>
        <w:rPr>
          <w:lang w:val="en-US" w:bidi="th-TH"/>
        </w:rPr>
        <w:t>Manage paddocks</w:t>
      </w:r>
    </w:p>
    <w:p w:rsidR="00A71F78" w:rsidRDefault="00A71F78" w:rsidP="004C3DC3">
      <w:pPr>
        <w:pStyle w:val="ListParagraph"/>
        <w:numPr>
          <w:ilvl w:val="0"/>
          <w:numId w:val="1"/>
        </w:numPr>
        <w:rPr>
          <w:lang w:val="en-US" w:bidi="th-TH"/>
        </w:rPr>
      </w:pPr>
      <w:r>
        <w:rPr>
          <w:lang w:val="en-US" w:bidi="th-TH"/>
        </w:rPr>
        <w:t>Manage stock</w:t>
      </w:r>
    </w:p>
    <w:p w:rsidR="00A71F78" w:rsidRDefault="00A71F78" w:rsidP="004C3DC3">
      <w:pPr>
        <w:pStyle w:val="ListParagraph"/>
        <w:numPr>
          <w:ilvl w:val="0"/>
          <w:numId w:val="1"/>
        </w:numPr>
        <w:rPr>
          <w:lang w:val="en-US" w:bidi="th-TH"/>
        </w:rPr>
      </w:pPr>
      <w:r>
        <w:rPr>
          <w:lang w:val="en-US" w:bidi="th-TH"/>
        </w:rPr>
        <w:t>Exit</w:t>
      </w:r>
    </w:p>
    <w:p w:rsidR="00A71F78" w:rsidRDefault="00A71F78" w:rsidP="004D436D">
      <w:pPr>
        <w:rPr>
          <w:lang w:val="en-US" w:bidi="th-TH"/>
        </w:rPr>
      </w:pPr>
      <w:r>
        <w:rPr>
          <w:lang w:val="en-US" w:bidi="th-TH"/>
        </w:rPr>
        <w:t>John selects the first option and a world map appears on screen.</w:t>
      </w:r>
    </w:p>
    <w:p w:rsidR="00A71F78" w:rsidRDefault="00A71F78" w:rsidP="00835B3B">
      <w:pPr>
        <w:pStyle w:val="Heading1"/>
        <w:rPr>
          <w:lang w:val="en-US" w:bidi="th-TH"/>
        </w:rPr>
      </w:pPr>
      <w:r>
        <w:rPr>
          <w:lang w:val="en-US" w:bidi="th-TH"/>
        </w:rPr>
        <w:t>Building the Farm Map</w:t>
      </w:r>
    </w:p>
    <w:p w:rsidR="00A71F78" w:rsidRDefault="00A71F78" w:rsidP="00835B3B">
      <w:pPr>
        <w:pStyle w:val="ListParagraph"/>
        <w:numPr>
          <w:ilvl w:val="0"/>
          <w:numId w:val="2"/>
        </w:numPr>
        <w:rPr>
          <w:lang w:val="en-US" w:bidi="th-TH"/>
        </w:rPr>
      </w:pPr>
      <w:r>
        <w:rPr>
          <w:lang w:val="en-US" w:bidi="th-TH"/>
        </w:rPr>
        <w:t>John locates his farm on the map</w:t>
      </w:r>
      <w:r w:rsidRPr="00835B3B">
        <w:rPr>
          <w:lang w:val="en-US" w:bidi="th-TH"/>
        </w:rPr>
        <w:t>.</w:t>
      </w:r>
    </w:p>
    <w:p w:rsidR="00A71F78" w:rsidRDefault="00A71F78" w:rsidP="00835B3B">
      <w:pPr>
        <w:pStyle w:val="ListParagraph"/>
        <w:numPr>
          <w:ilvl w:val="0"/>
          <w:numId w:val="2"/>
        </w:numPr>
        <w:rPr>
          <w:lang w:val="en-US" w:bidi="th-TH"/>
        </w:rPr>
      </w:pPr>
      <w:r>
        <w:rPr>
          <w:lang w:val="en-US" w:bidi="th-TH"/>
        </w:rPr>
        <w:t>He selects the “Add Paddock” option</w:t>
      </w:r>
      <w:r w:rsidRPr="00835B3B">
        <w:rPr>
          <w:lang w:val="en-US" w:bidi="th-TH"/>
        </w:rPr>
        <w:t xml:space="preserve"> </w:t>
      </w:r>
      <w:r>
        <w:rPr>
          <w:lang w:val="en-US" w:bidi="th-TH"/>
        </w:rPr>
        <w:t>and begins marking out the corners of a paddock.</w:t>
      </w:r>
    </w:p>
    <w:p w:rsidR="00A71F78" w:rsidRDefault="00A71F78" w:rsidP="00835B3B">
      <w:pPr>
        <w:pStyle w:val="ListParagraph"/>
        <w:numPr>
          <w:ilvl w:val="0"/>
          <w:numId w:val="2"/>
        </w:numPr>
        <w:rPr>
          <w:lang w:val="en-US" w:bidi="th-TH"/>
        </w:rPr>
      </w:pPr>
      <w:r>
        <w:rPr>
          <w:lang w:val="en-US" w:bidi="th-TH"/>
        </w:rPr>
        <w:t xml:space="preserve">If John marks a wrong spot on the map, he can select “Remove Last Corner”. </w:t>
      </w:r>
    </w:p>
    <w:p w:rsidR="00A71F78" w:rsidRDefault="00A71F78" w:rsidP="00835B3B">
      <w:pPr>
        <w:pStyle w:val="ListParagraph"/>
        <w:numPr>
          <w:ilvl w:val="0"/>
          <w:numId w:val="2"/>
        </w:numPr>
        <w:rPr>
          <w:lang w:val="en-US" w:bidi="th-TH"/>
        </w:rPr>
      </w:pPr>
      <w:r>
        <w:rPr>
          <w:lang w:val="en-US" w:bidi="th-TH"/>
        </w:rPr>
        <w:t>Once John has marked all the corners he selects “Complete Paddock”. A box appears in which he is asked to fill out the paddock ID and name. He then selects “OK”.</w:t>
      </w:r>
    </w:p>
    <w:p w:rsidR="00A71F78" w:rsidRDefault="00A71F78" w:rsidP="00835B3B">
      <w:pPr>
        <w:pStyle w:val="ListParagraph"/>
        <w:numPr>
          <w:ilvl w:val="0"/>
          <w:numId w:val="2"/>
        </w:numPr>
        <w:rPr>
          <w:lang w:val="en-US" w:bidi="th-TH"/>
        </w:rPr>
      </w:pPr>
      <w:r>
        <w:rPr>
          <w:lang w:val="en-US" w:bidi="th-TH"/>
        </w:rPr>
        <w:t>After prompting John to confirm the data he has entered, the paddock is drawn by connecting up the markers, after which the markers are deleted. The paddock is labeled with its ID, name  and area (ha).</w:t>
      </w:r>
    </w:p>
    <w:p w:rsidR="00A71F78" w:rsidRDefault="00A71F78" w:rsidP="00835B3B">
      <w:pPr>
        <w:pStyle w:val="ListParagraph"/>
        <w:numPr>
          <w:ilvl w:val="0"/>
          <w:numId w:val="2"/>
        </w:numPr>
        <w:rPr>
          <w:lang w:val="en-US" w:bidi="th-TH"/>
        </w:rPr>
      </w:pPr>
      <w:r>
        <w:rPr>
          <w:lang w:val="en-US" w:bidi="th-TH"/>
        </w:rPr>
        <w:t>John can also delete a completed paddock, by selecting the paddock and then choosing  the “Remove Paddock” option.</w:t>
      </w:r>
    </w:p>
    <w:p w:rsidR="00A71F78" w:rsidRDefault="00A71F78" w:rsidP="00835B3B">
      <w:pPr>
        <w:pStyle w:val="ListParagraph"/>
        <w:numPr>
          <w:ilvl w:val="0"/>
          <w:numId w:val="2"/>
        </w:numPr>
        <w:rPr>
          <w:lang w:val="en-US" w:bidi="th-TH"/>
        </w:rPr>
      </w:pPr>
      <w:r>
        <w:rPr>
          <w:lang w:val="en-US" w:bidi="th-TH"/>
        </w:rPr>
        <w:t>John repeats this process until all the paddocks are drawn or he has had enough for the day. He then selects “Home” to return to the startup screen.</w:t>
      </w:r>
    </w:p>
    <w:p w:rsidR="00A71F78" w:rsidRDefault="00A71F78" w:rsidP="00835B3B">
      <w:pPr>
        <w:pStyle w:val="ListParagraph"/>
        <w:numPr>
          <w:ilvl w:val="0"/>
          <w:numId w:val="2"/>
        </w:numPr>
        <w:rPr>
          <w:lang w:val="en-US" w:bidi="th-TH"/>
        </w:rPr>
      </w:pPr>
      <w:r>
        <w:rPr>
          <w:lang w:val="en-US" w:bidi="th-TH"/>
        </w:rPr>
        <w:t>John now selects Manage Grazing</w:t>
      </w:r>
    </w:p>
    <w:p w:rsidR="00A71F78" w:rsidRDefault="00A71F78" w:rsidP="005A2E31">
      <w:pPr>
        <w:pStyle w:val="Heading1"/>
        <w:rPr>
          <w:lang w:val="en-US" w:bidi="th-TH"/>
        </w:rPr>
      </w:pPr>
      <w:r>
        <w:rPr>
          <w:lang w:val="en-US" w:bidi="th-TH"/>
        </w:rPr>
        <w:t>Manage Paddocks</w:t>
      </w:r>
    </w:p>
    <w:p w:rsidR="00A71F78" w:rsidRDefault="00A71F78" w:rsidP="005A2E31">
      <w:pPr>
        <w:numPr>
          <w:ilvl w:val="0"/>
          <w:numId w:val="5"/>
        </w:numPr>
        <w:rPr>
          <w:lang w:val="en-US" w:bidi="th-TH"/>
        </w:rPr>
      </w:pPr>
      <w:r>
        <w:rPr>
          <w:lang w:val="en-US" w:bidi="th-TH"/>
        </w:rPr>
        <w:t>Initial view</w:t>
      </w:r>
    </w:p>
    <w:p w:rsidR="00A71F78" w:rsidRDefault="00A71F78" w:rsidP="005A2E31">
      <w:pPr>
        <w:numPr>
          <w:ilvl w:val="1"/>
          <w:numId w:val="5"/>
        </w:numPr>
        <w:rPr>
          <w:lang w:val="en-US" w:bidi="th-TH"/>
        </w:rPr>
      </w:pPr>
      <w:r>
        <w:rPr>
          <w:lang w:val="en-US" w:bidi="th-TH"/>
        </w:rPr>
        <w:t xml:space="preserve">Paddock ID, name, area </w:t>
      </w:r>
    </w:p>
    <w:p w:rsidR="00A71F78" w:rsidRDefault="00A71F78" w:rsidP="005A2E31">
      <w:pPr>
        <w:numPr>
          <w:ilvl w:val="1"/>
          <w:numId w:val="5"/>
        </w:numPr>
        <w:rPr>
          <w:lang w:val="en-US" w:bidi="th-TH"/>
        </w:rPr>
      </w:pPr>
      <w:r>
        <w:rPr>
          <w:lang w:val="en-US" w:bidi="th-TH"/>
        </w:rPr>
        <w:t>Stock location, count</w:t>
      </w:r>
    </w:p>
    <w:p w:rsidR="00A71F78" w:rsidRDefault="00A71F78" w:rsidP="005A2E31">
      <w:pPr>
        <w:numPr>
          <w:ilvl w:val="0"/>
          <w:numId w:val="5"/>
        </w:numPr>
        <w:rPr>
          <w:lang w:val="en-US" w:bidi="th-TH"/>
        </w:rPr>
      </w:pPr>
      <w:r>
        <w:rPr>
          <w:lang w:val="en-US" w:bidi="th-TH"/>
        </w:rPr>
        <w:t>Select paddock</w:t>
      </w:r>
    </w:p>
    <w:p w:rsidR="00A71F78" w:rsidRDefault="00A71F78" w:rsidP="005A2E31">
      <w:pPr>
        <w:numPr>
          <w:ilvl w:val="1"/>
          <w:numId w:val="5"/>
        </w:numPr>
        <w:rPr>
          <w:lang w:val="en-US" w:bidi="th-TH"/>
        </w:rPr>
      </w:pPr>
      <w:r>
        <w:rPr>
          <w:lang w:val="en-US" w:bidi="th-TH"/>
        </w:rPr>
        <w:t>Paddock highlighted</w:t>
      </w:r>
    </w:p>
    <w:p w:rsidR="00A71F78" w:rsidRDefault="00A71F78" w:rsidP="005A2E31">
      <w:pPr>
        <w:numPr>
          <w:ilvl w:val="1"/>
          <w:numId w:val="5"/>
        </w:numPr>
        <w:rPr>
          <w:lang w:val="en-US" w:bidi="th-TH"/>
        </w:rPr>
      </w:pPr>
      <w:r>
        <w:rPr>
          <w:lang w:val="en-US" w:bidi="th-TH"/>
        </w:rPr>
        <w:t>Info box displays</w:t>
      </w:r>
    </w:p>
    <w:p w:rsidR="00A71F78" w:rsidRDefault="00A71F78" w:rsidP="005A2E31">
      <w:pPr>
        <w:numPr>
          <w:ilvl w:val="2"/>
          <w:numId w:val="5"/>
        </w:numPr>
        <w:rPr>
          <w:lang w:val="en-US" w:bidi="th-TH"/>
        </w:rPr>
      </w:pPr>
      <w:r>
        <w:rPr>
          <w:lang w:val="en-US" w:bidi="th-TH"/>
        </w:rPr>
        <w:t>Id, name, area</w:t>
      </w:r>
    </w:p>
    <w:p w:rsidR="00A71F78" w:rsidRDefault="00A71F78" w:rsidP="005A2E31">
      <w:pPr>
        <w:numPr>
          <w:ilvl w:val="2"/>
          <w:numId w:val="5"/>
        </w:numPr>
        <w:rPr>
          <w:lang w:val="en-US" w:bidi="th-TH"/>
        </w:rPr>
      </w:pPr>
      <w:r>
        <w:rPr>
          <w:lang w:val="en-US" w:bidi="th-TH"/>
        </w:rPr>
        <w:t>Current stock count</w:t>
      </w:r>
    </w:p>
    <w:p w:rsidR="00A71F78" w:rsidRDefault="00A71F78" w:rsidP="005A2E31">
      <w:pPr>
        <w:numPr>
          <w:ilvl w:val="2"/>
          <w:numId w:val="5"/>
        </w:numPr>
        <w:rPr>
          <w:lang w:val="en-US" w:bidi="th-TH"/>
        </w:rPr>
      </w:pPr>
      <w:r>
        <w:rPr>
          <w:lang w:val="en-US" w:bidi="th-TH"/>
        </w:rPr>
        <w:t>Feed capacity</w:t>
      </w:r>
    </w:p>
    <w:p w:rsidR="00A71F78" w:rsidRDefault="00A71F78" w:rsidP="005A2E31">
      <w:pPr>
        <w:numPr>
          <w:ilvl w:val="2"/>
          <w:numId w:val="5"/>
        </w:numPr>
        <w:rPr>
          <w:lang w:val="en-US" w:bidi="th-TH"/>
        </w:rPr>
      </w:pPr>
      <w:r>
        <w:rPr>
          <w:lang w:val="en-US" w:bidi="th-TH"/>
        </w:rPr>
        <w:t>Grazing history</w:t>
      </w:r>
    </w:p>
    <w:p w:rsidR="00A71F78" w:rsidRDefault="00A71F78" w:rsidP="005A2E31">
      <w:pPr>
        <w:numPr>
          <w:ilvl w:val="2"/>
          <w:numId w:val="5"/>
        </w:numPr>
        <w:rPr>
          <w:lang w:val="en-US" w:bidi="th-TH"/>
        </w:rPr>
      </w:pPr>
      <w:r>
        <w:rPr>
          <w:lang w:val="en-US" w:bidi="th-TH"/>
        </w:rPr>
        <w:t>Todo list</w:t>
      </w:r>
    </w:p>
    <w:p w:rsidR="00A71F78" w:rsidRDefault="00A71F78" w:rsidP="005A2E31">
      <w:pPr>
        <w:pStyle w:val="Heading1"/>
        <w:rPr>
          <w:lang w:val="en-US" w:bidi="th-TH"/>
        </w:rPr>
      </w:pPr>
      <w:r>
        <w:rPr>
          <w:lang w:val="en-US" w:bidi="th-TH"/>
        </w:rPr>
        <w:t>Manage Stock</w:t>
      </w:r>
    </w:p>
    <w:p w:rsidR="00A71F78" w:rsidRDefault="00A71F78" w:rsidP="005A2E31">
      <w:pPr>
        <w:numPr>
          <w:ilvl w:val="0"/>
          <w:numId w:val="6"/>
        </w:numPr>
        <w:rPr>
          <w:lang w:val="en-US" w:bidi="th-TH"/>
        </w:rPr>
      </w:pPr>
      <w:r>
        <w:rPr>
          <w:lang w:val="en-US" w:bidi="th-TH"/>
        </w:rPr>
        <w:t>Initial view</w:t>
      </w:r>
    </w:p>
    <w:p w:rsidR="00A71F78" w:rsidRDefault="00A71F78" w:rsidP="00DB0ECF">
      <w:pPr>
        <w:numPr>
          <w:ilvl w:val="1"/>
          <w:numId w:val="6"/>
        </w:numPr>
        <w:rPr>
          <w:lang w:val="en-US" w:bidi="th-TH"/>
        </w:rPr>
      </w:pPr>
      <w:r>
        <w:rPr>
          <w:lang w:val="en-US" w:bidi="th-TH"/>
        </w:rPr>
        <w:t>Id, name, last grazed date, feed capacity (grazing days)</w:t>
      </w:r>
    </w:p>
    <w:p w:rsidR="00A71F78" w:rsidRDefault="00A71F78" w:rsidP="00DB0ECF">
      <w:pPr>
        <w:numPr>
          <w:ilvl w:val="1"/>
          <w:numId w:val="6"/>
        </w:numPr>
        <w:rPr>
          <w:lang w:val="en-US" w:bidi="th-TH"/>
        </w:rPr>
      </w:pPr>
      <w:r>
        <w:rPr>
          <w:lang w:val="en-US" w:bidi="th-TH"/>
        </w:rPr>
        <w:t>Stock location (red border if due to be moved)</w:t>
      </w:r>
    </w:p>
    <w:p w:rsidR="00A71F78" w:rsidRDefault="00A71F78" w:rsidP="00DB0ECF">
      <w:pPr>
        <w:numPr>
          <w:ilvl w:val="0"/>
          <w:numId w:val="6"/>
        </w:numPr>
        <w:rPr>
          <w:lang w:val="en-US" w:bidi="th-TH"/>
        </w:rPr>
      </w:pPr>
      <w:r>
        <w:rPr>
          <w:lang w:val="en-US" w:bidi="th-TH"/>
        </w:rPr>
        <w:t>Options</w:t>
      </w:r>
    </w:p>
    <w:p w:rsidR="00A71F78" w:rsidRDefault="00A71F78" w:rsidP="00DB0ECF">
      <w:pPr>
        <w:numPr>
          <w:ilvl w:val="1"/>
          <w:numId w:val="6"/>
        </w:numPr>
        <w:rPr>
          <w:lang w:val="en-US" w:bidi="th-TH"/>
        </w:rPr>
      </w:pPr>
      <w:r>
        <w:rPr>
          <w:lang w:val="en-US" w:bidi="th-TH"/>
        </w:rPr>
        <w:t>Show all last grazed more than ___ days ago</w:t>
      </w:r>
    </w:p>
    <w:p w:rsidR="00A71F78" w:rsidRDefault="00A71F78" w:rsidP="00DB0ECF">
      <w:pPr>
        <w:numPr>
          <w:ilvl w:val="2"/>
          <w:numId w:val="6"/>
        </w:numPr>
        <w:rPr>
          <w:lang w:val="en-US" w:bidi="th-TH"/>
        </w:rPr>
      </w:pPr>
      <w:r>
        <w:rPr>
          <w:lang w:val="en-US" w:bidi="th-TH"/>
        </w:rPr>
        <w:t>Highlight all paddocks meeting condition</w:t>
      </w:r>
    </w:p>
    <w:p w:rsidR="00A71F78" w:rsidRDefault="00A71F78" w:rsidP="00DB0ECF">
      <w:pPr>
        <w:numPr>
          <w:ilvl w:val="1"/>
          <w:numId w:val="6"/>
        </w:numPr>
        <w:rPr>
          <w:lang w:val="en-US" w:bidi="th-TH"/>
        </w:rPr>
      </w:pPr>
      <w:r>
        <w:rPr>
          <w:lang w:val="en-US" w:bidi="th-TH"/>
        </w:rPr>
        <w:t>Update stock location</w:t>
      </w:r>
    </w:p>
    <w:p w:rsidR="00A71F78" w:rsidRDefault="00A71F78" w:rsidP="00487DB1">
      <w:pPr>
        <w:numPr>
          <w:ilvl w:val="2"/>
          <w:numId w:val="6"/>
        </w:numPr>
        <w:rPr>
          <w:lang w:val="en-US" w:bidi="th-TH"/>
        </w:rPr>
      </w:pPr>
      <w:r>
        <w:rPr>
          <w:lang w:val="en-US" w:bidi="th-TH"/>
        </w:rPr>
        <w:t>Select paddock</w:t>
      </w:r>
    </w:p>
    <w:p w:rsidR="00A71F78" w:rsidRDefault="00A71F78" w:rsidP="00487DB1">
      <w:pPr>
        <w:numPr>
          <w:ilvl w:val="2"/>
          <w:numId w:val="6"/>
        </w:numPr>
        <w:rPr>
          <w:lang w:val="en-US" w:bidi="th-TH"/>
        </w:rPr>
      </w:pPr>
      <w:r>
        <w:rPr>
          <w:lang w:val="en-US" w:bidi="th-TH"/>
        </w:rPr>
        <w:t>Select update option</w:t>
      </w:r>
    </w:p>
    <w:p w:rsidR="00A71F78" w:rsidRDefault="00A71F78" w:rsidP="00487DB1">
      <w:pPr>
        <w:numPr>
          <w:ilvl w:val="2"/>
          <w:numId w:val="6"/>
        </w:numPr>
        <w:rPr>
          <w:lang w:val="en-US" w:bidi="th-TH"/>
        </w:rPr>
      </w:pPr>
      <w:r>
        <w:rPr>
          <w:lang w:val="en-US" w:bidi="th-TH"/>
        </w:rPr>
        <w:t>Select new paddock</w:t>
      </w:r>
    </w:p>
    <w:p w:rsidR="00A71F78" w:rsidRDefault="00A71F78" w:rsidP="00487DB1">
      <w:pPr>
        <w:numPr>
          <w:ilvl w:val="2"/>
          <w:numId w:val="6"/>
        </w:numPr>
        <w:rPr>
          <w:lang w:val="en-US" w:bidi="th-TH"/>
        </w:rPr>
      </w:pPr>
      <w:r>
        <w:rPr>
          <w:lang w:val="en-US" w:bidi="th-TH"/>
        </w:rPr>
        <w:t>Show update box  (defaults based on data from current paddock)</w:t>
      </w:r>
    </w:p>
    <w:p w:rsidR="00A71F78" w:rsidRDefault="00A71F78" w:rsidP="00487DB1">
      <w:pPr>
        <w:numPr>
          <w:ilvl w:val="3"/>
          <w:numId w:val="6"/>
        </w:numPr>
        <w:rPr>
          <w:lang w:val="en-US" w:bidi="th-TH"/>
        </w:rPr>
      </w:pPr>
      <w:r>
        <w:rPr>
          <w:lang w:val="en-US" w:bidi="th-TH"/>
        </w:rPr>
        <w:t>stock type, count (default = data from previous paddock)</w:t>
      </w:r>
    </w:p>
    <w:p w:rsidR="00A71F78" w:rsidRDefault="00A71F78" w:rsidP="00487DB1">
      <w:pPr>
        <w:numPr>
          <w:ilvl w:val="3"/>
          <w:numId w:val="6"/>
        </w:numPr>
        <w:rPr>
          <w:lang w:val="en-US" w:bidi="th-TH"/>
        </w:rPr>
      </w:pPr>
      <w:r>
        <w:rPr>
          <w:lang w:val="en-US" w:bidi="th-TH"/>
        </w:rPr>
        <w:t>start date (default = data from previous paddock + 1day)</w:t>
      </w:r>
    </w:p>
    <w:p w:rsidR="00A71F78" w:rsidRDefault="00A71F78" w:rsidP="00487DB1">
      <w:pPr>
        <w:numPr>
          <w:ilvl w:val="3"/>
          <w:numId w:val="6"/>
        </w:numPr>
        <w:rPr>
          <w:lang w:val="en-US" w:bidi="th-TH"/>
        </w:rPr>
      </w:pPr>
      <w:r>
        <w:rPr>
          <w:lang w:val="en-US" w:bidi="th-TH"/>
        </w:rPr>
        <w:t>scheduled  days in paddock (default = calculate from feed capacity)</w:t>
      </w:r>
    </w:p>
    <w:p w:rsidR="00A71F78" w:rsidRDefault="00A71F78" w:rsidP="00487DB1">
      <w:pPr>
        <w:numPr>
          <w:ilvl w:val="3"/>
          <w:numId w:val="6"/>
        </w:numPr>
        <w:rPr>
          <w:lang w:val="en-US" w:bidi="th-TH"/>
        </w:rPr>
      </w:pPr>
      <w:r>
        <w:rPr>
          <w:lang w:val="en-US" w:bidi="th-TH"/>
        </w:rPr>
        <w:t>Update of one paddock must cascade through subsequent schedule</w:t>
      </w:r>
    </w:p>
    <w:p w:rsidR="00A71F78" w:rsidRDefault="00A71F78" w:rsidP="00487DB1">
      <w:pPr>
        <w:numPr>
          <w:ilvl w:val="1"/>
          <w:numId w:val="6"/>
        </w:numPr>
        <w:rPr>
          <w:lang w:val="en-US" w:bidi="th-TH"/>
        </w:rPr>
      </w:pPr>
      <w:r>
        <w:rPr>
          <w:lang w:val="en-US" w:bidi="th-TH"/>
        </w:rPr>
        <w:t>Show grazing plan</w:t>
      </w:r>
    </w:p>
    <w:p w:rsidR="00A71F78" w:rsidRDefault="00A71F78" w:rsidP="00487DB1">
      <w:pPr>
        <w:numPr>
          <w:ilvl w:val="2"/>
          <w:numId w:val="6"/>
        </w:numPr>
        <w:rPr>
          <w:lang w:val="en-US" w:bidi="th-TH"/>
        </w:rPr>
      </w:pPr>
      <w:r>
        <w:rPr>
          <w:lang w:val="en-US" w:bidi="th-TH"/>
        </w:rPr>
        <w:t>Tabular representation of  stock location, type, count by day</w:t>
      </w:r>
    </w:p>
    <w:p w:rsidR="00A71F78" w:rsidRDefault="00A71F78" w:rsidP="00487DB1">
      <w:pPr>
        <w:numPr>
          <w:ilvl w:val="2"/>
          <w:numId w:val="6"/>
        </w:numPr>
        <w:rPr>
          <w:lang w:val="en-US" w:bidi="th-TH"/>
        </w:rPr>
      </w:pPr>
      <w:r>
        <w:rPr>
          <w:lang w:val="en-US" w:bidi="th-TH"/>
        </w:rPr>
        <w:t>Traffic lights warning:</w:t>
      </w:r>
    </w:p>
    <w:p w:rsidR="00A71F78" w:rsidRDefault="00A71F78" w:rsidP="00976815">
      <w:pPr>
        <w:numPr>
          <w:ilvl w:val="3"/>
          <w:numId w:val="6"/>
        </w:numPr>
        <w:rPr>
          <w:lang w:val="en-US" w:bidi="th-TH"/>
        </w:rPr>
      </w:pPr>
      <w:r>
        <w:rPr>
          <w:lang w:val="en-US" w:bidi="th-TH"/>
        </w:rPr>
        <w:t>red light if plan out of date</w:t>
      </w:r>
    </w:p>
    <w:p w:rsidR="00A71F78" w:rsidRDefault="00A71F78" w:rsidP="00976815">
      <w:pPr>
        <w:numPr>
          <w:ilvl w:val="3"/>
          <w:numId w:val="6"/>
        </w:numPr>
        <w:rPr>
          <w:lang w:val="en-US" w:bidi="th-TH"/>
        </w:rPr>
      </w:pPr>
      <w:r>
        <w:rPr>
          <w:lang w:val="en-US" w:bidi="th-TH"/>
        </w:rPr>
        <w:t>amber light if incomplete (some stock not include, some parts out of date)</w:t>
      </w:r>
    </w:p>
    <w:p w:rsidR="00A71F78" w:rsidRPr="005A2E31" w:rsidRDefault="00A71F78" w:rsidP="00976815">
      <w:pPr>
        <w:numPr>
          <w:ilvl w:val="3"/>
          <w:numId w:val="6"/>
        </w:numPr>
        <w:rPr>
          <w:lang w:val="en-US" w:bidi="th-TH"/>
        </w:rPr>
      </w:pPr>
      <w:r>
        <w:rPr>
          <w:lang w:val="en-US" w:bidi="th-TH"/>
        </w:rPr>
        <w:t>green light if all stock accounted for and all parts are up to date.</w:t>
      </w:r>
    </w:p>
    <w:p w:rsidR="00A71F78" w:rsidRDefault="00A71F78" w:rsidP="005A2E31">
      <w:pPr>
        <w:rPr>
          <w:lang w:val="en-US" w:bidi="th-TH"/>
        </w:rPr>
      </w:pPr>
    </w:p>
    <w:p w:rsidR="00A71F78" w:rsidRDefault="00A71F78" w:rsidP="005A2E31">
      <w:pPr>
        <w:rPr>
          <w:lang w:val="en-US" w:bidi="th-TH"/>
        </w:rPr>
      </w:pPr>
    </w:p>
    <w:p w:rsidR="00A71F78" w:rsidRPr="005A2E31" w:rsidRDefault="00A71F78" w:rsidP="005A2E31">
      <w:pPr>
        <w:rPr>
          <w:lang w:val="en-US" w:bidi="th-TH"/>
        </w:rPr>
      </w:pPr>
    </w:p>
    <w:p w:rsidR="00A71F78" w:rsidRDefault="00A71F78" w:rsidP="00283B4E">
      <w:pPr>
        <w:pStyle w:val="Heading1"/>
        <w:rPr>
          <w:lang w:val="en-US" w:bidi="th-TH"/>
        </w:rPr>
      </w:pPr>
    </w:p>
    <w:p w:rsidR="00A71F78" w:rsidRDefault="00A71F78" w:rsidP="00283B4E">
      <w:pPr>
        <w:pStyle w:val="Heading1"/>
        <w:rPr>
          <w:lang w:val="en-US" w:bidi="th-TH"/>
        </w:rPr>
      </w:pPr>
      <w:r>
        <w:rPr>
          <w:lang w:val="en-US" w:bidi="th-TH"/>
        </w:rPr>
        <w:t>Managing Grazing</w:t>
      </w:r>
    </w:p>
    <w:p w:rsidR="00A71F78" w:rsidRDefault="00A71F78" w:rsidP="0058138E">
      <w:pPr>
        <w:pStyle w:val="ListParagraph"/>
        <w:numPr>
          <w:ilvl w:val="0"/>
          <w:numId w:val="3"/>
        </w:numPr>
        <w:rPr>
          <w:lang w:val="en-US" w:bidi="th-TH"/>
        </w:rPr>
      </w:pPr>
      <w:r>
        <w:rPr>
          <w:lang w:val="en-US" w:bidi="th-TH"/>
        </w:rPr>
        <w:t>John’s farm map now appears on the wall-mounted touch screen.</w:t>
      </w:r>
    </w:p>
    <w:p w:rsidR="00A71F78" w:rsidRDefault="00A71F78" w:rsidP="0058138E">
      <w:pPr>
        <w:pStyle w:val="ListParagraph"/>
        <w:numPr>
          <w:ilvl w:val="0"/>
          <w:numId w:val="3"/>
        </w:numPr>
        <w:rPr>
          <w:lang w:val="en-US" w:bidi="th-TH"/>
        </w:rPr>
      </w:pPr>
      <w:r>
        <w:rPr>
          <w:lang w:val="en-US" w:bidi="th-TH"/>
        </w:rPr>
        <w:t>Each paddock displays its ID ,  name.</w:t>
      </w:r>
    </w:p>
    <w:p w:rsidR="00A71F78" w:rsidRDefault="00A71F78" w:rsidP="00283B4E">
      <w:pPr>
        <w:pStyle w:val="ListParagraph"/>
        <w:numPr>
          <w:ilvl w:val="0"/>
          <w:numId w:val="3"/>
        </w:numPr>
        <w:rPr>
          <w:lang w:val="en-US" w:bidi="th-TH"/>
        </w:rPr>
      </w:pPr>
      <w:r w:rsidRPr="004C259D">
        <w:rPr>
          <w:lang w:val="en-US" w:bidi="th-TH"/>
        </w:rPr>
        <w:t>In addition, paddock #5 displays a cow icon</w:t>
      </w:r>
      <w:r>
        <w:rPr>
          <w:lang w:val="en-US" w:bidi="th-TH"/>
        </w:rPr>
        <w:t xml:space="preserve"> and 50 MA.</w:t>
      </w:r>
    </w:p>
    <w:p w:rsidR="00A71F78" w:rsidRDefault="00A71F78" w:rsidP="00283B4E">
      <w:pPr>
        <w:pStyle w:val="ListParagraph"/>
        <w:numPr>
          <w:ilvl w:val="0"/>
          <w:numId w:val="3"/>
        </w:numPr>
        <w:rPr>
          <w:lang w:val="en-US" w:bidi="th-TH"/>
        </w:rPr>
      </w:pPr>
      <w:r>
        <w:rPr>
          <w:lang w:val="en-US" w:bidi="th-TH"/>
        </w:rPr>
        <w:t>Paddock  #1 displays a bull icon with 2B while #13 has a cow icon and 12 R1, 15 R2 with a red border.</w:t>
      </w:r>
    </w:p>
    <w:p w:rsidR="00A71F78" w:rsidRDefault="00A71F78" w:rsidP="00283B4E">
      <w:pPr>
        <w:pStyle w:val="ListParagraph"/>
        <w:numPr>
          <w:ilvl w:val="0"/>
          <w:numId w:val="3"/>
        </w:numPr>
        <w:rPr>
          <w:lang w:val="en-US" w:bidi="th-TH"/>
        </w:rPr>
      </w:pPr>
      <w:r>
        <w:rPr>
          <w:lang w:val="en-US" w:bidi="th-TH"/>
        </w:rPr>
        <w:t>When John selects Paddock #12, the paddock border is highlighted and a box displays:</w:t>
      </w:r>
    </w:p>
    <w:p w:rsidR="00A71F78" w:rsidRDefault="00A71F78" w:rsidP="004C259D">
      <w:pPr>
        <w:pStyle w:val="ListParagraph"/>
        <w:numPr>
          <w:ilvl w:val="1"/>
          <w:numId w:val="3"/>
        </w:numPr>
        <w:rPr>
          <w:lang w:val="en-US" w:bidi="th-TH"/>
        </w:rPr>
      </w:pPr>
      <w:r>
        <w:rPr>
          <w:lang w:val="en-US" w:bidi="th-TH"/>
        </w:rPr>
        <w:t>Paddock ID: 12</w:t>
      </w:r>
    </w:p>
    <w:p w:rsidR="00A71F78" w:rsidRDefault="00A71F78" w:rsidP="004C259D">
      <w:pPr>
        <w:pStyle w:val="ListParagraph"/>
        <w:numPr>
          <w:ilvl w:val="1"/>
          <w:numId w:val="3"/>
        </w:numPr>
        <w:rPr>
          <w:lang w:val="en-US" w:bidi="th-TH"/>
        </w:rPr>
      </w:pPr>
      <w:r>
        <w:rPr>
          <w:lang w:val="en-US" w:bidi="th-TH"/>
        </w:rPr>
        <w:t>Paddock name:  Schoolhouse</w:t>
      </w:r>
    </w:p>
    <w:p w:rsidR="00A71F78" w:rsidRDefault="00A71F78" w:rsidP="004C259D">
      <w:pPr>
        <w:pStyle w:val="ListParagraph"/>
        <w:numPr>
          <w:ilvl w:val="1"/>
          <w:numId w:val="3"/>
        </w:numPr>
        <w:rPr>
          <w:lang w:val="en-US" w:bidi="th-TH"/>
        </w:rPr>
      </w:pPr>
      <w:r>
        <w:rPr>
          <w:lang w:val="en-US" w:bidi="th-TH"/>
        </w:rPr>
        <w:t>Paddock area: 5.3 ha</w:t>
      </w:r>
    </w:p>
    <w:p w:rsidR="00A71F78" w:rsidRPr="00F67E0D" w:rsidRDefault="00A71F78" w:rsidP="004C259D">
      <w:pPr>
        <w:pStyle w:val="ListParagraph"/>
        <w:numPr>
          <w:ilvl w:val="1"/>
          <w:numId w:val="3"/>
        </w:numPr>
        <w:rPr>
          <w:lang w:val="en-US" w:bidi="th-TH"/>
        </w:rPr>
      </w:pPr>
      <w:r>
        <w:rPr>
          <w:lang w:val="en-US" w:bidi="th-TH"/>
        </w:rPr>
        <w:t>Feed capacity: 150 sud or cow-days (calculated thus: SELECT</w:t>
      </w:r>
      <w:r w:rsidRPr="00F67E0D">
        <w:rPr>
          <w:lang w:val="en-US" w:bidi="th-TH"/>
        </w:rPr>
        <w:t xml:space="preserve"> sum(</w:t>
      </w:r>
      <w:r w:rsidRPr="00F67E0D">
        <w:rPr>
          <w:rFonts w:cs="CairoFont-1-0"/>
          <w:lang w:val="en-US" w:eastAsia="en-NZ" w:bidi="th-TH"/>
        </w:rPr>
        <w:t xml:space="preserve">SC_Count </w:t>
      </w:r>
      <w:r>
        <w:rPr>
          <w:rFonts w:cs="CairoFont-1-0"/>
          <w:lang w:val="en-US" w:eastAsia="en-NZ" w:bidi="th-TH"/>
        </w:rPr>
        <w:t xml:space="preserve">*Stock_  Units </w:t>
      </w:r>
      <w:r w:rsidRPr="00F67E0D">
        <w:rPr>
          <w:rFonts w:cs="CairoFont-1-0"/>
          <w:lang w:val="en-US" w:eastAsia="en-NZ" w:bidi="th-TH"/>
        </w:rPr>
        <w:t>*(G_Date_Out-G_Date_In)</w:t>
      </w:r>
      <w:r>
        <w:rPr>
          <w:rFonts w:cs="CairoFont-1-0"/>
          <w:lang w:val="en-US" w:eastAsia="en-NZ" w:bidi="th-TH"/>
        </w:rPr>
        <w:t>)</w:t>
      </w:r>
      <w:r w:rsidRPr="00F67E0D">
        <w:rPr>
          <w:rFonts w:cs="CairoFont-1-0"/>
          <w:lang w:val="en-US" w:eastAsia="en-NZ" w:bidi="th-TH"/>
        </w:rPr>
        <w:t>/sum(G_Date_Out-G_Date_In)</w:t>
      </w:r>
      <w:r>
        <w:rPr>
          <w:rFonts w:cs="CairoFont-1-0"/>
          <w:lang w:val="en-US" w:eastAsia="en-NZ" w:bidi="th-TH"/>
        </w:rPr>
        <w:t xml:space="preserve"> FROM StockCount, Stock_Type, Grazing </w:t>
      </w:r>
      <w:r w:rsidRPr="00BD3E11">
        <w:rPr>
          <w:rFonts w:cs="CairoFont-1-0"/>
          <w:lang w:val="en-US" w:eastAsia="en-NZ" w:bidi="th-TH"/>
        </w:rPr>
        <w:t>WHERE Paddock_Farm_F_ID= :Paddock_Farm_F_ID</w:t>
      </w:r>
      <w:r>
        <w:rPr>
          <w:rFonts w:cs="CairoFont-1-0"/>
          <w:lang w:val="en-US" w:eastAsia="en-NZ" w:bidi="th-TH"/>
        </w:rPr>
        <w:t xml:space="preserve"> and </w:t>
      </w:r>
      <w:r w:rsidRPr="00BD3E11">
        <w:rPr>
          <w:rFonts w:cs="CairoFont-1-0"/>
          <w:lang w:val="en-US" w:eastAsia="en-NZ" w:bidi="th-TH"/>
        </w:rPr>
        <w:t xml:space="preserve"> Paddock_P_ID= :Paddock_P_ID and</w:t>
      </w:r>
      <w:r>
        <w:rPr>
          <w:rFonts w:ascii="CairoFont-1-0" w:hAnsi="CairoFont-1-0" w:cs="CairoFont-1-0"/>
          <w:sz w:val="12"/>
          <w:szCs w:val="12"/>
          <w:lang w:val="en-US" w:eastAsia="en-NZ" w:bidi="th-TH"/>
        </w:rPr>
        <w:t xml:space="preserve"> </w:t>
      </w:r>
      <w:r w:rsidRPr="00F67E0D">
        <w:rPr>
          <w:rFonts w:cs="CairoFont-1-0"/>
          <w:lang w:val="en-US" w:eastAsia="en-NZ" w:bidi="th-TH"/>
        </w:rPr>
        <w:t>Grazing_G_ID=G_ID</w:t>
      </w:r>
      <w:r>
        <w:rPr>
          <w:rFonts w:cs="CairoFont-1-0"/>
          <w:lang w:val="en-US" w:eastAsia="en-NZ" w:bidi="th-TH"/>
        </w:rPr>
        <w:t xml:space="preserve"> </w:t>
      </w:r>
      <w:r w:rsidRPr="00BD3E11">
        <w:rPr>
          <w:rFonts w:cs="CairoFont-1-0"/>
          <w:lang w:val="en-US" w:eastAsia="en-NZ" w:bidi="th-TH"/>
        </w:rPr>
        <w:t>and Stock_Type_S_ID=S_ID;</w:t>
      </w:r>
    </w:p>
    <w:p w:rsidR="00A71F78" w:rsidRDefault="00A71F78" w:rsidP="004C259D">
      <w:pPr>
        <w:pStyle w:val="ListParagraph"/>
        <w:numPr>
          <w:ilvl w:val="1"/>
          <w:numId w:val="3"/>
        </w:numPr>
        <w:rPr>
          <w:lang w:val="en-US" w:bidi="th-TH"/>
        </w:rPr>
      </w:pPr>
      <w:r>
        <w:rPr>
          <w:lang w:val="en-US" w:bidi="th-TH"/>
        </w:rPr>
        <w:t>To do list</w:t>
      </w:r>
    </w:p>
    <w:p w:rsidR="00A71F78" w:rsidRDefault="00A71F78" w:rsidP="004C259D">
      <w:pPr>
        <w:pStyle w:val="ListParagraph"/>
        <w:numPr>
          <w:ilvl w:val="1"/>
          <w:numId w:val="3"/>
        </w:numPr>
        <w:rPr>
          <w:lang w:val="en-US" w:bidi="th-TH"/>
        </w:rPr>
      </w:pPr>
      <w:r>
        <w:rPr>
          <w:lang w:val="en-US" w:bidi="th-TH"/>
        </w:rPr>
        <w:t>Grazing history (stock-type, stock count, date in, date out)</w:t>
      </w:r>
    </w:p>
    <w:p w:rsidR="00A71F78" w:rsidRDefault="00A71F78" w:rsidP="00A21E10">
      <w:pPr>
        <w:pStyle w:val="ListParagraph"/>
        <w:numPr>
          <w:ilvl w:val="0"/>
          <w:numId w:val="3"/>
        </w:numPr>
        <w:rPr>
          <w:lang w:val="en-US" w:bidi="th-TH"/>
        </w:rPr>
      </w:pPr>
      <w:r>
        <w:rPr>
          <w:lang w:val="en-US" w:bidi="th-TH"/>
        </w:rPr>
        <w:t>If John selects #5, then in addition to the above information, the grazing plan for that mob is displayed, highlighting when the mob is next due to be moved. The red border around #13 warns John that this group of cows should be moved immediately.</w:t>
      </w:r>
    </w:p>
    <w:p w:rsidR="00A71F78" w:rsidRDefault="00A71F78" w:rsidP="00A21E10">
      <w:pPr>
        <w:pStyle w:val="ListParagraph"/>
        <w:numPr>
          <w:ilvl w:val="0"/>
          <w:numId w:val="3"/>
        </w:numPr>
        <w:rPr>
          <w:lang w:val="en-US" w:bidi="th-TH"/>
        </w:rPr>
      </w:pPr>
      <w:r>
        <w:rPr>
          <w:lang w:val="en-US" w:bidi="th-TH"/>
        </w:rPr>
        <w:t>If John selects “Show grazing plans” then the grazing plan for each mob will be displayed by</w:t>
      </w:r>
    </w:p>
    <w:p w:rsidR="00A71F78" w:rsidRDefault="00A71F78" w:rsidP="00AE3B1D">
      <w:pPr>
        <w:pStyle w:val="ListParagraph"/>
        <w:numPr>
          <w:ilvl w:val="1"/>
          <w:numId w:val="3"/>
        </w:numPr>
        <w:rPr>
          <w:lang w:val="en-US" w:bidi="th-TH"/>
        </w:rPr>
      </w:pPr>
      <w:r>
        <w:rPr>
          <w:lang w:val="en-US" w:bidi="th-TH"/>
        </w:rPr>
        <w:t>Colour coding for each mob</w:t>
      </w:r>
    </w:p>
    <w:p w:rsidR="00A71F78" w:rsidRDefault="00A71F78" w:rsidP="00AE3B1D">
      <w:pPr>
        <w:pStyle w:val="ListParagraph"/>
        <w:numPr>
          <w:ilvl w:val="1"/>
          <w:numId w:val="3"/>
        </w:numPr>
        <w:rPr>
          <w:lang w:val="en-US" w:bidi="th-TH"/>
        </w:rPr>
      </w:pPr>
      <w:r>
        <w:rPr>
          <w:lang w:val="en-US" w:bidi="th-TH"/>
        </w:rPr>
        <w:t xml:space="preserve">Showing the sequence of grazing (numbers) </w:t>
      </w:r>
    </w:p>
    <w:p w:rsidR="00A71F78" w:rsidRDefault="00A71F78" w:rsidP="00AE3B1D">
      <w:pPr>
        <w:pStyle w:val="ListParagraph"/>
        <w:numPr>
          <w:ilvl w:val="1"/>
          <w:numId w:val="3"/>
        </w:numPr>
        <w:rPr>
          <w:lang w:val="en-US" w:bidi="th-TH"/>
        </w:rPr>
      </w:pPr>
      <w:r>
        <w:rPr>
          <w:lang w:val="en-US" w:bidi="th-TH"/>
        </w:rPr>
        <w:t>Showing the projected exit date from each paddock</w:t>
      </w:r>
    </w:p>
    <w:p w:rsidR="00A71F78" w:rsidRDefault="00A71F78" w:rsidP="00197712">
      <w:pPr>
        <w:pStyle w:val="ListParagraph"/>
        <w:numPr>
          <w:ilvl w:val="0"/>
          <w:numId w:val="3"/>
        </w:numPr>
        <w:rPr>
          <w:lang w:val="en-US" w:bidi="th-TH"/>
        </w:rPr>
      </w:pPr>
      <w:r>
        <w:rPr>
          <w:lang w:val="en-US" w:bidi="th-TH"/>
        </w:rPr>
        <w:t>John selects the grazing plan option. The paddocks now have their feed capacity and the date they were last grazed added to their labels. John is prompted to enter the number and class of stock to be included in the grazing plan and the starting date.</w:t>
      </w:r>
    </w:p>
    <w:p w:rsidR="00A71F78" w:rsidRDefault="00A71F78" w:rsidP="00197712">
      <w:pPr>
        <w:pStyle w:val="ListParagraph"/>
        <w:numPr>
          <w:ilvl w:val="0"/>
          <w:numId w:val="3"/>
        </w:numPr>
        <w:rPr>
          <w:lang w:val="en-US" w:bidi="th-TH"/>
        </w:rPr>
      </w:pPr>
      <w:r>
        <w:rPr>
          <w:lang w:val="en-US" w:bidi="th-TH"/>
        </w:rPr>
        <w:t>John selects paddock 10. A box shows the total of how many days the mob can be fed and what date they should be moved out of #10. He then selects another paddock and the grazing days and exit date are cumulated. He continues for the desired time and the selects “Complete grazing plan”. The plan is then saved. Otherwise he can select “Cancel Grazing Plan”.</w:t>
      </w:r>
    </w:p>
    <w:p w:rsidR="00A71F78" w:rsidRDefault="00A71F78" w:rsidP="00197712">
      <w:pPr>
        <w:pStyle w:val="ListParagraph"/>
        <w:numPr>
          <w:ilvl w:val="0"/>
          <w:numId w:val="3"/>
        </w:numPr>
        <w:rPr>
          <w:lang w:val="en-US" w:bidi="th-TH"/>
        </w:rPr>
      </w:pPr>
      <w:r>
        <w:rPr>
          <w:lang w:val="en-US" w:bidi="th-TH"/>
        </w:rPr>
        <w:t>If John selects #5 then he can opt to</w:t>
      </w:r>
    </w:p>
    <w:p w:rsidR="00A71F78" w:rsidRDefault="00A71F78" w:rsidP="00AE3B1D">
      <w:pPr>
        <w:pStyle w:val="ListParagraph"/>
        <w:numPr>
          <w:ilvl w:val="1"/>
          <w:numId w:val="3"/>
        </w:numPr>
        <w:rPr>
          <w:lang w:val="en-US" w:bidi="th-TH"/>
        </w:rPr>
      </w:pPr>
      <w:r>
        <w:rPr>
          <w:lang w:val="en-US" w:bidi="th-TH"/>
        </w:rPr>
        <w:t>Do nothing</w:t>
      </w:r>
    </w:p>
    <w:p w:rsidR="00A71F78" w:rsidRDefault="00A71F78" w:rsidP="00AE3B1D">
      <w:pPr>
        <w:pStyle w:val="ListParagraph"/>
        <w:numPr>
          <w:ilvl w:val="1"/>
          <w:numId w:val="3"/>
        </w:numPr>
        <w:rPr>
          <w:lang w:val="en-US" w:bidi="th-TH"/>
        </w:rPr>
      </w:pPr>
      <w:r>
        <w:rPr>
          <w:lang w:val="en-US" w:bidi="th-TH"/>
        </w:rPr>
        <w:t>Update the grazing plan, if stock are to be moved earlier or later.</w:t>
      </w:r>
    </w:p>
    <w:p w:rsidR="00A71F78" w:rsidRDefault="00A71F78" w:rsidP="00AE3B1D">
      <w:pPr>
        <w:pStyle w:val="ListParagraph"/>
        <w:numPr>
          <w:ilvl w:val="1"/>
          <w:numId w:val="3"/>
        </w:numPr>
        <w:rPr>
          <w:lang w:val="en-US" w:bidi="th-TH"/>
        </w:rPr>
      </w:pPr>
      <w:r>
        <w:rPr>
          <w:lang w:val="en-US" w:bidi="th-TH"/>
        </w:rPr>
        <w:t>Halt the grazing plan with #5</w:t>
      </w:r>
    </w:p>
    <w:p w:rsidR="00A71F78" w:rsidRDefault="00A71F78" w:rsidP="00AE3B1D">
      <w:pPr>
        <w:pStyle w:val="ListParagraph"/>
        <w:numPr>
          <w:ilvl w:val="1"/>
          <w:numId w:val="3"/>
        </w:numPr>
        <w:rPr>
          <w:lang w:val="en-US" w:bidi="th-TH"/>
        </w:rPr>
      </w:pPr>
      <w:r>
        <w:rPr>
          <w:lang w:val="en-US" w:bidi="th-TH"/>
        </w:rPr>
        <w:t>Cancel the current grazing plan after #5 and continue with a new plan.</w:t>
      </w:r>
    </w:p>
    <w:p w:rsidR="00A71F78" w:rsidRDefault="00A71F78" w:rsidP="00414944">
      <w:pPr>
        <w:pStyle w:val="ListParagraph"/>
        <w:numPr>
          <w:ilvl w:val="0"/>
          <w:numId w:val="3"/>
        </w:numPr>
        <w:rPr>
          <w:lang w:val="en-US" w:bidi="th-TH"/>
        </w:rPr>
      </w:pPr>
      <w:r>
        <w:rPr>
          <w:lang w:val="en-US" w:bidi="th-TH"/>
        </w:rPr>
        <w:t>John has finished his grazing plan and selects “Home” to return to the starting page.</w:t>
      </w:r>
    </w:p>
    <w:p w:rsidR="00A71F78" w:rsidRDefault="00A71F78" w:rsidP="00414944">
      <w:pPr>
        <w:pStyle w:val="ListParagraph"/>
        <w:numPr>
          <w:ilvl w:val="0"/>
          <w:numId w:val="3"/>
        </w:numPr>
        <w:rPr>
          <w:lang w:val="en-US" w:bidi="th-TH"/>
        </w:rPr>
      </w:pPr>
      <w:r>
        <w:rPr>
          <w:lang w:val="en-US" w:bidi="th-TH"/>
        </w:rPr>
        <w:t>He then selects “Exit” to quit the system.</w:t>
      </w:r>
    </w:p>
    <w:p w:rsidR="00A71F78" w:rsidRDefault="00A71F78" w:rsidP="00EA6459">
      <w:pPr>
        <w:rPr>
          <w:lang w:val="en-US" w:bidi="th-TH"/>
        </w:rPr>
      </w:pPr>
    </w:p>
    <w:p w:rsidR="00A71F78" w:rsidRDefault="00A71F78">
      <w:pPr>
        <w:rPr>
          <w:lang w:val="en-US" w:bidi="th-TH"/>
        </w:rPr>
      </w:pPr>
      <w:r>
        <w:rPr>
          <w:lang w:val="en-US" w:bidi="th-TH"/>
        </w:rPr>
        <w:br w:type="page"/>
      </w:r>
    </w:p>
    <w:p w:rsidR="00A71F78" w:rsidRDefault="00A71F78" w:rsidP="00EA6459">
      <w:pPr>
        <w:pStyle w:val="Heading2"/>
        <w:rPr>
          <w:lang w:val="en-US" w:bidi="th-TH"/>
        </w:rPr>
      </w:pPr>
      <w:r>
        <w:rPr>
          <w:lang w:val="en-US" w:bidi="th-TH"/>
        </w:rPr>
        <w:t>SUD</w:t>
      </w:r>
    </w:p>
    <w:p w:rsidR="00A71F78" w:rsidRDefault="00A71F78" w:rsidP="00EA6459">
      <w:pPr>
        <w:rPr>
          <w:lang w:val="en-US" w:bidi="th-TH"/>
        </w:rPr>
      </w:pPr>
      <w:r w:rsidRPr="00EA6459">
        <w:rPr>
          <w:lang w:val="en-US" w:bidi="th-TH"/>
        </w:rPr>
        <w:t xml:space="preserve"> Stock Unit x</w:t>
      </w:r>
      <w:r>
        <w:rPr>
          <w:lang w:val="en-US" w:bidi="th-TH"/>
        </w:rPr>
        <w:t xml:space="preserve"> </w:t>
      </w:r>
      <w:r w:rsidRPr="00EA6459">
        <w:rPr>
          <w:lang w:val="en-US" w:bidi="th-TH"/>
        </w:rPr>
        <w:t>Days</w:t>
      </w:r>
      <w:r>
        <w:rPr>
          <w:lang w:val="en-US" w:bidi="th-TH"/>
        </w:rPr>
        <w:t>.  Stock class stock units x stock count x ave no of days spent in paddock at that time of year . No of days is calculated by averaging results in data base for grazing days spent in paddock for that time of year ( three months – one month before, one month after)</w:t>
      </w:r>
    </w:p>
    <w:p w:rsidR="00A71F78" w:rsidRDefault="00A71F78" w:rsidP="00EA6459">
      <w:pPr>
        <w:rPr>
          <w:lang w:val="en-US" w:bidi="th-TH"/>
        </w:rPr>
      </w:pPr>
      <w:r>
        <w:rPr>
          <w:lang w:val="en-US" w:bidi="th-TH"/>
        </w:rPr>
        <w:t>E.g. for 50 mixed age cows, who averaged 3 days in paddock, = 6x50x3= 900 sud or 150 cow-days</w:t>
      </w:r>
    </w:p>
    <w:p w:rsidR="00A71F78" w:rsidRDefault="00A71F78" w:rsidP="00DE765E">
      <w:pPr>
        <w:pStyle w:val="Heading2"/>
        <w:rPr>
          <w:lang w:val="en-US" w:bidi="th-TH"/>
        </w:rPr>
      </w:pPr>
      <w:r>
        <w:rPr>
          <w:lang w:val="en-US" w:bidi="th-TH"/>
        </w:rPr>
        <w:t>Icons</w:t>
      </w:r>
    </w:p>
    <w:p w:rsidR="00A71F78" w:rsidRDefault="00A71F78" w:rsidP="00DE765E">
      <w:pPr>
        <w:rPr>
          <w:lang w:val="en-US" w:bidi="th-TH"/>
        </w:rPr>
      </w:pPr>
      <w:r>
        <w:rPr>
          <w:noProof/>
          <w:lang w:eastAsia="en-NZ" w:bidi="th-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cow-head-icon.png" style="width:24pt;height:24pt;visibility:visible">
            <v:imagedata r:id="rId5" o:title=""/>
          </v:shape>
        </w:pict>
      </w:r>
      <w:r>
        <w:rPr>
          <w:noProof/>
          <w:lang w:eastAsia="en-NZ" w:bidi="th-TH"/>
        </w:rPr>
        <w:t>Cow</w:t>
      </w:r>
    </w:p>
    <w:p w:rsidR="00A71F78" w:rsidRDefault="00A71F78" w:rsidP="00DE765E">
      <w:pPr>
        <w:rPr>
          <w:lang w:val="en-US" w:bidi="th-TH"/>
        </w:rPr>
      </w:pPr>
      <w:r>
        <w:rPr>
          <w:noProof/>
          <w:lang w:eastAsia="en-NZ" w:bidi="th-TH"/>
        </w:rPr>
        <w:pict>
          <v:shape id="Picture 1" o:spid="_x0000_i1026" type="#_x0000_t75" alt="beefcow2.jpg" style="width:35.25pt;height:26.25pt;visibility:visible">
            <v:imagedata r:id="rId6" o:title=""/>
          </v:shape>
        </w:pict>
      </w:r>
      <w:r>
        <w:rPr>
          <w:noProof/>
          <w:lang w:eastAsia="en-NZ" w:bidi="th-TH"/>
        </w:rPr>
        <w:t>Cow</w:t>
      </w:r>
    </w:p>
    <w:p w:rsidR="00A71F78" w:rsidRDefault="00A71F78" w:rsidP="00DE765E">
      <w:pPr>
        <w:rPr>
          <w:lang w:val="en-US" w:bidi="th-TH"/>
        </w:rPr>
      </w:pPr>
      <w:r>
        <w:rPr>
          <w:noProof/>
          <w:lang w:eastAsia="en-NZ" w:bidi="th-TH"/>
        </w:rPr>
        <w:pict>
          <v:shape id="_x0000_i1027" type="#_x0000_t75" style="width:26.25pt;height:26.25pt;visibility:visible">
            <v:imagedata r:id="rId7" o:title=""/>
          </v:shape>
        </w:pict>
      </w:r>
      <w:r>
        <w:rPr>
          <w:noProof/>
          <w:lang w:eastAsia="en-NZ" w:bidi="th-TH"/>
        </w:rPr>
        <w:t>Sheep</w:t>
      </w:r>
    </w:p>
    <w:p w:rsidR="00A71F78" w:rsidRDefault="00A71F78" w:rsidP="00DE765E">
      <w:pPr>
        <w:rPr>
          <w:lang w:val="en-US" w:bidi="th-TH"/>
        </w:rPr>
      </w:pPr>
      <w:r>
        <w:rPr>
          <w:noProof/>
          <w:lang w:eastAsia="en-NZ" w:bidi="th-TH"/>
        </w:rPr>
        <w:pict>
          <v:shape id="Picture 4" o:spid="_x0000_i1028" type="#_x0000_t75" style="width:24pt;height:24pt;visibility:visible">
            <v:imagedata r:id="rId8" o:title=""/>
          </v:shape>
        </w:pict>
      </w:r>
      <w:r>
        <w:rPr>
          <w:noProof/>
          <w:lang w:eastAsia="en-NZ" w:bidi="th-TH"/>
        </w:rPr>
        <w:t>Sheep</w:t>
      </w:r>
    </w:p>
    <w:p w:rsidR="00A71F78" w:rsidRDefault="00A71F78" w:rsidP="00DE765E">
      <w:pPr>
        <w:rPr>
          <w:lang w:val="en-US" w:bidi="th-TH"/>
        </w:rPr>
      </w:pPr>
      <w:r>
        <w:rPr>
          <w:noProof/>
          <w:lang w:eastAsia="en-NZ" w:bidi="th-TH"/>
        </w:rPr>
        <w:pict>
          <v:shape id="Picture 5" o:spid="_x0000_i1029" type="#_x0000_t75" style="width:26.25pt;height:26.25pt;visibility:visible">
            <v:imagedata r:id="rId9" o:title=""/>
          </v:shape>
        </w:pict>
      </w:r>
      <w:r>
        <w:rPr>
          <w:noProof/>
          <w:lang w:eastAsia="en-NZ" w:bidi="th-TH"/>
        </w:rPr>
        <w:t>Goat</w:t>
      </w:r>
    </w:p>
    <w:p w:rsidR="00A71F78" w:rsidRDefault="00A71F78" w:rsidP="00DE765E">
      <w:pPr>
        <w:rPr>
          <w:lang w:val="en-US" w:bidi="th-TH"/>
        </w:rPr>
      </w:pPr>
      <w:r>
        <w:rPr>
          <w:noProof/>
          <w:lang w:eastAsia="en-NZ" w:bidi="th-TH"/>
        </w:rPr>
        <w:pict>
          <v:shape id="Picture 8" o:spid="_x0000_i1030" type="#_x0000_t75" style="width:24pt;height:24pt;visibility:visible">
            <v:imagedata r:id="rId10" o:title=""/>
          </v:shape>
        </w:pict>
      </w:r>
      <w:r>
        <w:rPr>
          <w:noProof/>
          <w:lang w:eastAsia="en-NZ" w:bidi="th-TH"/>
        </w:rPr>
        <w:t>Goat</w:t>
      </w:r>
    </w:p>
    <w:p w:rsidR="00A71F78" w:rsidRDefault="00A71F78" w:rsidP="00DE765E">
      <w:pPr>
        <w:rPr>
          <w:lang w:val="en-US" w:bidi="th-TH"/>
        </w:rPr>
      </w:pPr>
      <w:r>
        <w:rPr>
          <w:lang w:bidi="th-TH"/>
        </w:rPr>
        <w:pict>
          <v:shape id="_x0000_i1031" type="#_x0000_t75" alt="https://encrypted-tbn3.gstatic.com/images?q=tbn:ANd9GcRG6OwHU4SWNusE45b67lZcaUGTsNRTEgQcoBickQQnG8jHOVVlPw" style="width:27.75pt;height:29.25pt">
            <v:imagedata r:id="rId11" r:href="rId12"/>
          </v:shape>
        </w:pict>
      </w:r>
      <w:r>
        <w:rPr>
          <w:lang w:bidi="th-TH"/>
        </w:rPr>
        <w:t>Bull</w:t>
      </w:r>
    </w:p>
    <w:p w:rsidR="00A71F78" w:rsidRDefault="00A71F78" w:rsidP="00DE765E">
      <w:pPr>
        <w:rPr>
          <w:lang w:val="en-US" w:bidi="th-TH"/>
        </w:rPr>
      </w:pPr>
      <w:r>
        <w:rPr>
          <w:noProof/>
          <w:lang w:eastAsia="en-NZ" w:bidi="th-TH"/>
        </w:rPr>
        <w:pict>
          <v:shape id="Picture 18" o:spid="_x0000_i1032" type="#_x0000_t75" style="width:48pt;height:48pt;visibility:visible">
            <v:imagedata r:id="rId13" o:title=""/>
          </v:shape>
        </w:pict>
      </w:r>
      <w:r>
        <w:rPr>
          <w:noProof/>
          <w:lang w:eastAsia="en-NZ" w:bidi="th-TH"/>
        </w:rPr>
        <w:t>Bull</w:t>
      </w:r>
    </w:p>
    <w:p w:rsidR="00A71F78" w:rsidRDefault="00A71F78" w:rsidP="00DE765E">
      <w:pPr>
        <w:rPr>
          <w:lang w:val="en-US" w:bidi="th-TH"/>
        </w:rPr>
      </w:pPr>
      <w:r w:rsidRPr="00BE5CAA">
        <w:rPr>
          <w:lang w:val="en-US" w:bidi="th-TH"/>
        </w:rPr>
        <w:pict>
          <v:shape id="_x0000_i1033" type="#_x0000_t75" style="width:21pt;height:27pt">
            <v:imagedata r:id="rId14" o:title=""/>
          </v:shape>
        </w:pict>
      </w:r>
      <w:r>
        <w:rPr>
          <w:lang w:val="en-US" w:bidi="th-TH"/>
        </w:rPr>
        <w:t xml:space="preserve"> Deer</w:t>
      </w:r>
    </w:p>
    <w:p w:rsidR="00A71F78" w:rsidRDefault="00A71F78" w:rsidP="00DE765E">
      <w:pPr>
        <w:rPr>
          <w:lang w:val="en-US" w:bidi="th-TH"/>
        </w:rPr>
      </w:pPr>
      <w:r>
        <w:rPr>
          <w:lang w:bidi="th-TH"/>
        </w:rPr>
        <w:pict>
          <v:shape id="_x0000_i1034" type="#_x0000_t75" alt="Deer Blackout Clip Art" style="width:31.5pt;height:35.25pt">
            <v:imagedata r:id="rId15" r:href="rId16"/>
          </v:shape>
        </w:pict>
      </w:r>
      <w:r>
        <w:rPr>
          <w:lang w:bidi="th-TH"/>
        </w:rPr>
        <w:t>Deer</w:t>
      </w:r>
    </w:p>
    <w:p w:rsidR="00A71F78" w:rsidRDefault="00A71F78" w:rsidP="00DE765E">
      <w:pPr>
        <w:rPr>
          <w:lang w:bidi="th-TH"/>
        </w:rPr>
      </w:pPr>
      <w:r>
        <w:rPr>
          <w:lang w:bidi="th-TH"/>
        </w:rPr>
        <w:pict>
          <v:shape id="il_fi" o:spid="_x0000_i1035" type="#_x0000_t75" alt="" style="width:25.5pt;height:17.25pt">
            <v:imagedata r:id="rId17" r:href="rId18"/>
          </v:shape>
        </w:pict>
      </w:r>
      <w:r>
        <w:rPr>
          <w:lang w:bidi="th-TH"/>
        </w:rPr>
        <w:t xml:space="preserve">  Ram</w:t>
      </w:r>
    </w:p>
    <w:p w:rsidR="00A71F78" w:rsidRDefault="00A71F78" w:rsidP="00DE765E">
      <w:pPr>
        <w:rPr>
          <w:lang w:bidi="th-TH"/>
        </w:rPr>
      </w:pPr>
      <w:r>
        <w:rPr>
          <w:lang w:bidi="th-TH"/>
        </w:rPr>
        <w:pict>
          <v:shape id="_x0000_i1036" type="#_x0000_t75" alt="" style="width:26.25pt;height:21.75pt">
            <v:imagedata r:id="rId19" r:href="rId20"/>
          </v:shape>
        </w:pict>
      </w:r>
      <w:r>
        <w:rPr>
          <w:lang w:bidi="th-TH"/>
        </w:rPr>
        <w:t>Ram</w:t>
      </w:r>
    </w:p>
    <w:sectPr w:rsidR="00A71F78" w:rsidSect="00C916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roman"/>
    <w:notTrueType/>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DE"/>
    <w:family w:val="roman"/>
    <w:notTrueType/>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airoFont-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66A2"/>
    <w:multiLevelType w:val="hybridMultilevel"/>
    <w:tmpl w:val="37B697B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A14C2F"/>
    <w:multiLevelType w:val="hybridMultilevel"/>
    <w:tmpl w:val="B5BC97E0"/>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nsid w:val="3266219F"/>
    <w:multiLevelType w:val="hybridMultilevel"/>
    <w:tmpl w:val="F328CBD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2A90442"/>
    <w:multiLevelType w:val="hybridMultilevel"/>
    <w:tmpl w:val="256284DA"/>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
    <w:nsid w:val="5B592ED1"/>
    <w:multiLevelType w:val="hybridMultilevel"/>
    <w:tmpl w:val="9196BD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703865D8"/>
    <w:multiLevelType w:val="hybridMultilevel"/>
    <w:tmpl w:val="A9746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41B9"/>
    <w:rsid w:val="00004496"/>
    <w:rsid w:val="0002022C"/>
    <w:rsid w:val="000926B8"/>
    <w:rsid w:val="001441B9"/>
    <w:rsid w:val="001453BD"/>
    <w:rsid w:val="00197712"/>
    <w:rsid w:val="0023572A"/>
    <w:rsid w:val="002728FE"/>
    <w:rsid w:val="00283B4E"/>
    <w:rsid w:val="002E375D"/>
    <w:rsid w:val="003035A1"/>
    <w:rsid w:val="00394229"/>
    <w:rsid w:val="00414944"/>
    <w:rsid w:val="004478F6"/>
    <w:rsid w:val="004865FE"/>
    <w:rsid w:val="00487DB1"/>
    <w:rsid w:val="004C259D"/>
    <w:rsid w:val="004C3DC3"/>
    <w:rsid w:val="004D436D"/>
    <w:rsid w:val="0058138E"/>
    <w:rsid w:val="005A2E31"/>
    <w:rsid w:val="005A3DE8"/>
    <w:rsid w:val="005E6476"/>
    <w:rsid w:val="005F76CA"/>
    <w:rsid w:val="006068F1"/>
    <w:rsid w:val="0062648B"/>
    <w:rsid w:val="00642A26"/>
    <w:rsid w:val="00676DAD"/>
    <w:rsid w:val="006923F4"/>
    <w:rsid w:val="007242B6"/>
    <w:rsid w:val="007C63BE"/>
    <w:rsid w:val="007E3F73"/>
    <w:rsid w:val="00835B3B"/>
    <w:rsid w:val="00846409"/>
    <w:rsid w:val="00865716"/>
    <w:rsid w:val="008E2356"/>
    <w:rsid w:val="00904B82"/>
    <w:rsid w:val="0091115D"/>
    <w:rsid w:val="00933400"/>
    <w:rsid w:val="00971A6A"/>
    <w:rsid w:val="00976815"/>
    <w:rsid w:val="00986825"/>
    <w:rsid w:val="009A21E9"/>
    <w:rsid w:val="009F0110"/>
    <w:rsid w:val="00A170B5"/>
    <w:rsid w:val="00A21E10"/>
    <w:rsid w:val="00A35A7A"/>
    <w:rsid w:val="00A71F78"/>
    <w:rsid w:val="00A94A20"/>
    <w:rsid w:val="00AE3B1D"/>
    <w:rsid w:val="00B15269"/>
    <w:rsid w:val="00B63C0F"/>
    <w:rsid w:val="00BD3E11"/>
    <w:rsid w:val="00BD5786"/>
    <w:rsid w:val="00BE5CAA"/>
    <w:rsid w:val="00C25818"/>
    <w:rsid w:val="00C916BE"/>
    <w:rsid w:val="00D82419"/>
    <w:rsid w:val="00DA79F1"/>
    <w:rsid w:val="00DB0ECF"/>
    <w:rsid w:val="00DE765E"/>
    <w:rsid w:val="00E21B6B"/>
    <w:rsid w:val="00E27840"/>
    <w:rsid w:val="00E91425"/>
    <w:rsid w:val="00EA6459"/>
    <w:rsid w:val="00F6276B"/>
    <w:rsid w:val="00F67E0D"/>
  </w:rsids>
  <m:mathPr>
    <m:mathFont m:val="Cambria Math"/>
    <m:brkBin m:val="before"/>
    <m:brkBinSub m:val="--"/>
    <m:smallFrac m:val="off"/>
    <m:dispDef/>
    <m:lMargin m:val="0"/>
    <m:rMargin m:val="0"/>
    <m:defJc m:val="centerGroup"/>
    <m:wrapIndent m:val="1440"/>
    <m:intLim m:val="subSup"/>
    <m:naryLim m:val="undOvr"/>
  </m:mathPr>
  <w:uiCompat97To2003/>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6BE"/>
    <w:pPr>
      <w:spacing w:after="200" w:line="276" w:lineRule="auto"/>
    </w:pPr>
    <w:rPr>
      <w:lang w:eastAsia="en-US"/>
    </w:rPr>
  </w:style>
  <w:style w:type="paragraph" w:styleId="Heading1">
    <w:name w:val="heading 1"/>
    <w:basedOn w:val="Normal"/>
    <w:next w:val="Normal"/>
    <w:link w:val="Heading1Char"/>
    <w:uiPriority w:val="99"/>
    <w:qFormat/>
    <w:rsid w:val="001441B9"/>
    <w:pPr>
      <w:keepNext/>
      <w:keepLines/>
      <w:spacing w:before="480" w:after="0"/>
      <w:outlineLvl w:val="0"/>
    </w:pPr>
    <w:rPr>
      <w:rFonts w:ascii="Cambria" w:eastAsia="Times New Roman" w:hAnsi="Cambria" w:cs="Angsana New"/>
      <w:b/>
      <w:bCs/>
      <w:color w:val="365F91"/>
      <w:sz w:val="28"/>
      <w:szCs w:val="28"/>
    </w:rPr>
  </w:style>
  <w:style w:type="paragraph" w:styleId="Heading2">
    <w:name w:val="heading 2"/>
    <w:basedOn w:val="Normal"/>
    <w:next w:val="Normal"/>
    <w:link w:val="Heading2Char"/>
    <w:uiPriority w:val="99"/>
    <w:qFormat/>
    <w:rsid w:val="00EA6459"/>
    <w:pPr>
      <w:keepNext/>
      <w:keepLines/>
      <w:spacing w:before="200" w:after="0"/>
      <w:outlineLvl w:val="1"/>
    </w:pPr>
    <w:rPr>
      <w:rFonts w:ascii="Cambria" w:eastAsia="Times New Roman" w:hAnsi="Cambria" w:cs="Angsana New"/>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41B9"/>
    <w:rPr>
      <w:rFonts w:ascii="Cambria" w:hAnsi="Cambria" w:cs="Angsana New"/>
      <w:b/>
      <w:bCs/>
      <w:color w:val="365F91"/>
      <w:sz w:val="28"/>
      <w:szCs w:val="28"/>
      <w:lang w:val="en-NZ" w:bidi="th-TH"/>
    </w:rPr>
  </w:style>
  <w:style w:type="character" w:customStyle="1" w:styleId="Heading2Char">
    <w:name w:val="Heading 2 Char"/>
    <w:basedOn w:val="DefaultParagraphFont"/>
    <w:link w:val="Heading2"/>
    <w:uiPriority w:val="99"/>
    <w:locked/>
    <w:rsid w:val="00EA6459"/>
    <w:rPr>
      <w:rFonts w:ascii="Cambria" w:hAnsi="Cambria" w:cs="Angsana New"/>
      <w:b/>
      <w:bCs/>
      <w:color w:val="4F81BD"/>
      <w:sz w:val="26"/>
      <w:szCs w:val="26"/>
      <w:lang w:val="en-NZ" w:bidi="th-TH"/>
    </w:rPr>
  </w:style>
  <w:style w:type="paragraph" w:styleId="Title">
    <w:name w:val="Title"/>
    <w:basedOn w:val="Normal"/>
    <w:next w:val="Normal"/>
    <w:link w:val="TitleChar"/>
    <w:uiPriority w:val="99"/>
    <w:qFormat/>
    <w:rsid w:val="001441B9"/>
    <w:pPr>
      <w:pBdr>
        <w:bottom w:val="single" w:sz="8" w:space="4" w:color="4F81BD"/>
      </w:pBdr>
      <w:spacing w:after="300" w:line="240" w:lineRule="auto"/>
      <w:contextualSpacing/>
    </w:pPr>
    <w:rPr>
      <w:rFonts w:ascii="Cambria" w:eastAsia="Times New Roman" w:hAnsi="Cambria" w:cs="Angsana New"/>
      <w:color w:val="17365D"/>
      <w:spacing w:val="5"/>
      <w:kern w:val="28"/>
      <w:sz w:val="52"/>
      <w:szCs w:val="52"/>
    </w:rPr>
  </w:style>
  <w:style w:type="character" w:customStyle="1" w:styleId="TitleChar">
    <w:name w:val="Title Char"/>
    <w:basedOn w:val="DefaultParagraphFont"/>
    <w:link w:val="Title"/>
    <w:uiPriority w:val="99"/>
    <w:locked/>
    <w:rsid w:val="001441B9"/>
    <w:rPr>
      <w:rFonts w:ascii="Cambria" w:hAnsi="Cambria" w:cs="Angsana New"/>
      <w:color w:val="17365D"/>
      <w:spacing w:val="5"/>
      <w:kern w:val="28"/>
      <w:sz w:val="52"/>
      <w:szCs w:val="52"/>
      <w:lang w:val="en-NZ" w:bidi="th-TH"/>
    </w:rPr>
  </w:style>
  <w:style w:type="paragraph" w:styleId="ListParagraph">
    <w:name w:val="List Paragraph"/>
    <w:basedOn w:val="Normal"/>
    <w:uiPriority w:val="99"/>
    <w:qFormat/>
    <w:rsid w:val="004C3DC3"/>
    <w:pPr>
      <w:ind w:left="720"/>
      <w:contextualSpacing/>
    </w:pPr>
  </w:style>
  <w:style w:type="paragraph" w:styleId="BalloonText">
    <w:name w:val="Balloon Text"/>
    <w:basedOn w:val="Normal"/>
    <w:link w:val="BalloonTextChar"/>
    <w:uiPriority w:val="99"/>
    <w:semiHidden/>
    <w:rsid w:val="00692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23F4"/>
    <w:rPr>
      <w:rFonts w:ascii="Tahoma" w:hAnsi="Tahoma" w:cs="Tahoma"/>
      <w:sz w:val="16"/>
      <w:szCs w:val="16"/>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http://t2.gstatic.com/images?q=tbn:ANd9GcQmgaDIvNrrqiI8YsnSHTAufZpGhcgP8O--jLmS6RNZ8rT9UvCbag5BHMg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https://encrypted-tbn3.gstatic.com/images?q=tbn:ANd9GcRG6OwHU4SWNusE45b67lZcaUGTsNRTEgQcoBickQQnG8jHOVVlPw"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http://www.clker.com/cliparts/6/W/q/I/r/r/deer-blackout-th.png" TargetMode="External"/><Relationship Id="rId20" Type="http://schemas.openxmlformats.org/officeDocument/2006/relationships/image" Target="http://image.shutterstock.com/display_pic_with_logo/660748/660748,1315130996,2/stock-vector-lamb-sheep-ram-animals-isolated-white-background-vector-silhouette-83971078.jp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5</Pages>
  <Words>905</Words>
  <Characters>5162</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Manager Validation Scenario</dc:title>
  <dc:subject/>
  <dc:creator>Corporate Edition</dc:creator>
  <cp:keywords/>
  <dc:description/>
  <cp:lastModifiedBy>Information Technology Services</cp:lastModifiedBy>
  <cp:revision>3</cp:revision>
  <dcterms:created xsi:type="dcterms:W3CDTF">2012-11-04T23:41:00Z</dcterms:created>
  <dcterms:modified xsi:type="dcterms:W3CDTF">2012-11-05T00:16:00Z</dcterms:modified>
</cp:coreProperties>
</file>